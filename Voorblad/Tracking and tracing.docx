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10665965"/>
        <w:placeholder>
          <w:docPart w:val="CDFD6E16AF6D42F7AB913F408F17EBB1"/>
        </w:placeholder>
      </w:sdtPr>
      <w:sdtEndPr/>
      <w:sdtContent>
        <w:p w14:paraId="54E4316F" w14:textId="2A17D3AB" w:rsidR="003D1A1C" w:rsidRPr="00072032" w:rsidRDefault="00DD661C" w:rsidP="00DD661C">
          <w:pPr>
            <w:pStyle w:val="CoverTitel"/>
            <w:jc w:val="center"/>
          </w:pPr>
          <w:r w:rsidRPr="00DD661C">
            <w:t>Tracking and tracing:  barcodes, QR-codes and</w:t>
          </w:r>
          <w:r>
            <w:t xml:space="preserve"> </w:t>
          </w:r>
          <w:r w:rsidRPr="00DD661C">
            <w:t>beyond</w:t>
          </w:r>
        </w:p>
      </w:sdtContent>
    </w:sdt>
    <w:p w14:paraId="060F64D6" w14:textId="0B8F662E" w:rsidR="002E3E78" w:rsidRPr="00072032" w:rsidRDefault="002C7B2A" w:rsidP="00DD661C">
      <w:pPr>
        <w:pStyle w:val="CoverSubtitel"/>
        <w:spacing w:before="240"/>
        <w:sectPr w:rsidR="002E3E78" w:rsidRPr="00072032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sdt>
        <w:sdtPr>
          <w:alias w:val="Subtitle"/>
          <w:tag w:val="Subtitle"/>
          <w:id w:val="5634305"/>
          <w:placeholder>
            <w:docPart w:val="5E59E8185035485C86D245C069B16F4B"/>
          </w:placeholder>
          <w:text/>
        </w:sdtPr>
        <w:sdtEndPr/>
        <w:sdtContent>
          <w:proofErr w:type="spellStart"/>
          <w:r w:rsidR="00DD661C">
            <w:t>Groep</w:t>
          </w:r>
          <w:proofErr w:type="spellEnd"/>
          <w:r w:rsidR="00DD661C">
            <w:t xml:space="preserve"> 5b</w:t>
          </w:r>
        </w:sdtContent>
      </w:sdt>
      <w:r w:rsidR="00DD661C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7009D18A" wp14:editId="2A1647AC">
                <wp:simplePos x="0" y="0"/>
                <wp:positionH relativeFrom="margin">
                  <wp:posOffset>3097530</wp:posOffset>
                </wp:positionH>
                <wp:positionV relativeFrom="page">
                  <wp:posOffset>6812280</wp:posOffset>
                </wp:positionV>
                <wp:extent cx="3239770" cy="2011680"/>
                <wp:effectExtent l="0" t="0" r="0" b="762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hor"/>
                              <w:tag w:val="Author"/>
                              <w:id w:val="429555224"/>
                            </w:sdtPr>
                            <w:sdtEndPr/>
                            <w:sdtContent>
                              <w:p w14:paraId="171BD7D3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>Tibo Geenen</w:t>
                                </w:r>
                              </w:p>
                              <w:p w14:paraId="676090FC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Arno </w:t>
                                </w:r>
                                <w:proofErr w:type="spellStart"/>
                                <w:r w:rsidRPr="00DD661C">
                                  <w:rPr>
                                    <w:lang w:val="nl-NL"/>
                                  </w:rPr>
                                  <w:t>Geukens</w:t>
                                </w:r>
                                <w:proofErr w:type="spellEnd"/>
                              </w:p>
                              <w:p w14:paraId="79C75025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Laurens </w:t>
                                </w:r>
                                <w:r>
                                  <w:rPr>
                                    <w:lang w:val="nl-NL"/>
                                  </w:rPr>
                                  <w:t>Goorts</w:t>
                                </w:r>
                              </w:p>
                              <w:p w14:paraId="1CFABE86" w14:textId="645B8319" w:rsidR="00730891" w:rsidRP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Tigo Van Roy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9D18A" id="_x0000_t202" coordsize="21600,21600" o:spt="202" path="m,l,21600r21600,l21600,xe">
                <v:stroke joinstyle="miter"/>
                <v:path gradientshapeok="t" o:connecttype="rect"/>
              </v:shapetype>
              <v:shape id="Tekstvak 40" o:spid="_x0000_s1026" type="#_x0000_t202" style="position:absolute;margin-left:243.9pt;margin-top:536.4pt;width:255.1pt;height:158.4pt;z-index:251667456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" filled="f" stroked="f" strokeweight=".5pt">
                <v:textbox inset="0,0,0,0">
                  <w:txbxContent>
                    <w:sdt>
                      <w:sdtPr>
                        <w:alias w:val="Author"/>
                        <w:tag w:val="Author"/>
                        <w:id w:val="429555224"/>
                      </w:sdtPr>
                      <w:sdtEndPr/>
                      <w:sdtContent>
                        <w:p w14:paraId="171BD7D3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>Tibo Geenen</w:t>
                          </w:r>
                        </w:p>
                        <w:p w14:paraId="676090FC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Arno </w:t>
                          </w:r>
                          <w:proofErr w:type="spellStart"/>
                          <w:r w:rsidRPr="00DD661C">
                            <w:rPr>
                              <w:lang w:val="nl-NL"/>
                            </w:rPr>
                            <w:t>Geukens</w:t>
                          </w:r>
                          <w:proofErr w:type="spellEnd"/>
                        </w:p>
                        <w:p w14:paraId="79C75025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Laurens </w:t>
                          </w:r>
                          <w:r>
                            <w:rPr>
                              <w:lang w:val="nl-NL"/>
                            </w:rPr>
                            <w:t>Goorts</w:t>
                          </w:r>
                        </w:p>
                        <w:p w14:paraId="1CFABE86" w14:textId="645B8319" w:rsidR="00730891" w:rsidRP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Tigo Van Roy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022C9E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2BF327ED" wp14:editId="2A4F74B5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y, department or unit"/>
                              <w:tag w:val="Faculty, department or unit"/>
                              <w:id w:val="643158344"/>
                              <w:placeholder>
                                <w:docPart w:val="EDC69534F3804DE7899FBFA537EB714B"/>
                              </w:placeholder>
                            </w:sdtPr>
                            <w:sdtEndPr/>
                            <w:sdtContent>
                              <w:p w14:paraId="66382684" w14:textId="6B5965B8" w:rsidR="00730891" w:rsidRPr="00072032" w:rsidRDefault="00DD661C" w:rsidP="00383ABB">
                                <w:pPr>
                                  <w:pStyle w:val="CoverKoptekst"/>
                                </w:pPr>
                                <w:r w:rsidRPr="00DD661C">
                                  <w:t>Faculty of Engineering Science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27ED" id="Tekstvak 41" o:spid="_x0000_s1027" type="#_x0000_t202" style="position:absolute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" filled="f" stroked="f" strokeweight=".5pt">
                <v:textbox inset="6mm,2mm,6mm,2mm">
                  <w:txbxContent>
                    <w:sdt>
                      <w:sdtPr>
                        <w:alias w:val="Faculty, department or unit"/>
                        <w:tag w:val="Faculty, department or unit"/>
                        <w:id w:val="643158344"/>
                        <w:placeholder>
                          <w:docPart w:val="EDC69534F3804DE7899FBFA537EB714B"/>
                        </w:placeholder>
                      </w:sdtPr>
                      <w:sdtEndPr/>
                      <w:sdtContent>
                        <w:p w14:paraId="66382684" w14:textId="6B5965B8" w:rsidR="00730891" w:rsidRPr="00072032" w:rsidRDefault="00DD661C" w:rsidP="00383ABB">
                          <w:pPr>
                            <w:pStyle w:val="CoverKoptekst"/>
                          </w:pPr>
                          <w:r w:rsidRPr="00DD661C">
                            <w:t>Faculty of Engineering Science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0F167F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5408" behindDoc="0" locked="0" layoutInCell="1" allowOverlap="1" wp14:anchorId="453D13C7" wp14:editId="29A6A976">
                <wp:simplePos x="0" y="0"/>
                <wp:positionH relativeFrom="margin">
                  <wp:align>right</wp:align>
                </wp:positionH>
                <wp:positionV relativeFrom="page">
                  <wp:posOffset>8929370</wp:posOffset>
                </wp:positionV>
                <wp:extent cx="3240000" cy="576000"/>
                <wp:effectExtent l="0" t="0" r="0" b="14605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FDCEAA" w14:textId="55CBB5A2" w:rsidR="00730891" w:rsidRPr="00072032" w:rsidRDefault="002C7B2A" w:rsidP="00024C11">
                            <w:pPr>
                              <w:pStyle w:val="CoverSubtekst"/>
                            </w:pPr>
                            <w:sdt>
                              <w:sdtPr>
                                <w:alias w:val="Subtext"/>
                                <w:tag w:val="Subtext"/>
                                <w:id w:val="1701512538"/>
                              </w:sdtPr>
                              <w:sdtEndPr/>
                              <w:sdtContent>
                                <w:r w:rsidR="00DD661C" w:rsidRPr="00DD661C">
                                  <w:t xml:space="preserve">Supervisor: Prof. Dr. </w:t>
                                </w:r>
                                <w:proofErr w:type="spellStart"/>
                                <w:r w:rsidR="00DD661C" w:rsidRPr="00DD661C">
                                  <w:t>ir.</w:t>
                                </w:r>
                                <w:proofErr w:type="spellEnd"/>
                                <w:r w:rsidR="00DD661C" w:rsidRPr="00DD661C">
                                  <w:t xml:space="preserve"> Liliane </w:t>
                                </w:r>
                                <w:proofErr w:type="spellStart"/>
                                <w:r w:rsidR="00DD661C" w:rsidRPr="00DD661C">
                                  <w:t>Pintelon</w:t>
                                </w:r>
                                <w:proofErr w:type="spellEnd"/>
                              </w:sdtContent>
                            </w:sdt>
                            <w:r w:rsidR="00730891" w:rsidRPr="00072032">
                              <w:rPr>
                                <w:rStyle w:val="Strong"/>
                                <w:bCs w:val="0"/>
                              </w:rPr>
                              <w:br/>
                            </w:r>
                          </w:p>
                          <w:p w14:paraId="03EE27BA" w14:textId="77777777" w:rsidR="00730891" w:rsidRPr="00072032" w:rsidRDefault="00730891" w:rsidP="008F467C">
                            <w:pPr>
                              <w:pStyle w:val="CoverSubtekst"/>
                              <w:rPr>
                                <w:rStyle w:val="Strong"/>
                                <w:bCs w:val="0"/>
                              </w:rPr>
                            </w:pPr>
                          </w:p>
                          <w:p w14:paraId="6276C77C" w14:textId="77777777" w:rsidR="00730891" w:rsidRPr="00072032" w:rsidRDefault="00730891" w:rsidP="005E3B0B">
                            <w:pPr>
                              <w:pStyle w:val="CoverAuteu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3C7" id="Tekstvak 39" o:spid="_x0000_s1028" type="#_x0000_t202" style="position:absolute;margin-left:203.9pt;margin-top:703.1pt;width:255.1pt;height:45.35pt;z-index:251665408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" filled="f" stroked="f" strokeweight=".5pt">
                <v:textbox inset="0,0,0,0">
                  <w:txbxContent>
                    <w:p w14:paraId="60FDCEAA" w14:textId="55CBB5A2" w:rsidR="00730891" w:rsidRPr="00072032" w:rsidRDefault="002C7B2A" w:rsidP="00024C11">
                      <w:pPr>
                        <w:pStyle w:val="CoverSubtekst"/>
                      </w:pPr>
                      <w:sdt>
                        <w:sdtPr>
                          <w:alias w:val="Subtext"/>
                          <w:tag w:val="Subtext"/>
                          <w:id w:val="1701512538"/>
                        </w:sdtPr>
                        <w:sdtEndPr/>
                        <w:sdtContent>
                          <w:r w:rsidR="00DD661C" w:rsidRPr="00DD661C">
                            <w:t xml:space="preserve">Supervisor: Prof. Dr. </w:t>
                          </w:r>
                          <w:proofErr w:type="spellStart"/>
                          <w:r w:rsidR="00DD661C" w:rsidRPr="00DD661C">
                            <w:t>ir.</w:t>
                          </w:r>
                          <w:proofErr w:type="spellEnd"/>
                          <w:r w:rsidR="00DD661C" w:rsidRPr="00DD661C">
                            <w:t xml:space="preserve"> Liliane </w:t>
                          </w:r>
                          <w:proofErr w:type="spellStart"/>
                          <w:r w:rsidR="00DD661C" w:rsidRPr="00DD661C">
                            <w:t>Pintelon</w:t>
                          </w:r>
                          <w:proofErr w:type="spellEnd"/>
                        </w:sdtContent>
                      </w:sdt>
                      <w:r w:rsidR="00730891" w:rsidRPr="00072032">
                        <w:rPr>
                          <w:rStyle w:val="Strong"/>
                          <w:bCs w:val="0"/>
                        </w:rPr>
                        <w:br/>
                      </w:r>
                    </w:p>
                    <w:p w14:paraId="03EE27BA" w14:textId="77777777" w:rsidR="00730891" w:rsidRPr="00072032" w:rsidRDefault="00730891" w:rsidP="008F467C">
                      <w:pPr>
                        <w:pStyle w:val="CoverSubtekst"/>
                        <w:rPr>
                          <w:rStyle w:val="Strong"/>
                          <w:bCs w:val="0"/>
                        </w:rPr>
                      </w:pPr>
                    </w:p>
                    <w:p w14:paraId="6276C77C" w14:textId="77777777" w:rsidR="00730891" w:rsidRPr="00072032" w:rsidRDefault="00730891" w:rsidP="005E3B0B">
                      <w:pPr>
                        <w:pStyle w:val="CoverAuteur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3C36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3360" behindDoc="0" locked="0" layoutInCell="1" allowOverlap="1" wp14:anchorId="18D36A88" wp14:editId="01AA9DDB">
                <wp:simplePos x="0" y="0"/>
                <wp:positionH relativeFrom="margin">
                  <wp:align>right</wp:align>
                </wp:positionH>
                <wp:positionV relativeFrom="page">
                  <wp:posOffset>1620520</wp:posOffset>
                </wp:positionV>
                <wp:extent cx="3240000" cy="504000"/>
                <wp:effectExtent l="0" t="0" r="0" b="1079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0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Subtext"/>
                              <w:tag w:val="Subtext"/>
                              <w:id w:val="939951069"/>
                            </w:sdtPr>
                            <w:sdtEndPr/>
                            <w:sdtContent>
                              <w:p w14:paraId="746661FD" w14:textId="526C0B95" w:rsidR="00730891" w:rsidRPr="00C93379" w:rsidRDefault="00DD661C" w:rsidP="00C93379">
                                <w:pPr>
                                  <w:pStyle w:val="CoverSubtekst"/>
                                </w:pPr>
                                <w:proofErr w:type="spellStart"/>
                                <w:r w:rsidRPr="00DD661C">
                                  <w:t>Operationeel</w:t>
                                </w:r>
                                <w:proofErr w:type="spellEnd"/>
                                <w:r w:rsidRPr="00DD661C">
                                  <w:t xml:space="preserve"> Management (H0A01a)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6A88" id="Tekstvak 37" o:spid="_x0000_s1029" type="#_x0000_t202" style="position:absolute;margin-left:203.9pt;margin-top:127.6pt;width:255.1pt;height:39.7pt;z-index:251663360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" filled="f" stroked="f" strokeweight=".5pt">
                <v:textbox inset="0,0,0,0">
                  <w:txbxContent>
                    <w:sdt>
                      <w:sdtPr>
                        <w:alias w:val="Subtext"/>
                        <w:tag w:val="Subtext"/>
                        <w:id w:val="939951069"/>
                      </w:sdtPr>
                      <w:sdtEndPr/>
                      <w:sdtContent>
                        <w:p w14:paraId="746661FD" w14:textId="526C0B95" w:rsidR="00730891" w:rsidRPr="00C93379" w:rsidRDefault="00DD661C" w:rsidP="00C93379">
                          <w:pPr>
                            <w:pStyle w:val="CoverSubtekst"/>
                          </w:pPr>
                          <w:proofErr w:type="spellStart"/>
                          <w:r w:rsidRPr="00DD661C">
                            <w:t>Operationeel</w:t>
                          </w:r>
                          <w:proofErr w:type="spellEnd"/>
                          <w:r w:rsidRPr="00DD661C">
                            <w:t xml:space="preserve"> Management (H0A01a)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96737D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97681C0" wp14:editId="225C562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e"/>
                              <w:tag w:val="Date"/>
                              <w:id w:val="5634306"/>
                              <w:date>
                                <w:dateFormat w:val="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B8E763" w14:textId="7528BD26" w:rsidR="00730891" w:rsidRPr="0096737D" w:rsidRDefault="00DD661C" w:rsidP="00024C11">
                                <w:pPr>
                                  <w:pStyle w:val="CoverSubtekst"/>
                                </w:pPr>
                                <w:r>
                                  <w:t xml:space="preserve">18 </w:t>
                                </w:r>
                                <w:proofErr w:type="spellStart"/>
                                <w:r>
                                  <w:t>mei</w:t>
                                </w:r>
                                <w:proofErr w:type="spellEnd"/>
                                <w: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81C0" id="Tekstvak 36" o:spid="_x0000_s1030" type="#_x0000_t202" style="position:absolute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" o:allowoverlap="f" filled="f" stroked="f" strokeweight=".5pt">
                <v:textbox inset="0,0,0,0">
                  <w:txbxContent>
                    <w:sdt>
                      <w:sdtPr>
                        <w:alias w:val="Date"/>
                        <w:tag w:val="Date"/>
                        <w:id w:val="5634306"/>
                        <w:date>
                          <w:dateFormat w:val="MMMM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B8E763" w14:textId="7528BD26" w:rsidR="00730891" w:rsidRPr="0096737D" w:rsidRDefault="00DD661C" w:rsidP="00024C11">
                          <w:pPr>
                            <w:pStyle w:val="CoverSubtekst"/>
                          </w:pPr>
                          <w:r>
                            <w:t xml:space="preserve">18 </w:t>
                          </w:r>
                          <w:proofErr w:type="spellStart"/>
                          <w:r>
                            <w:t>mei</w:t>
                          </w:r>
                          <w:proofErr w:type="spellEnd"/>
                          <w:r>
                            <w:t xml:space="preserve">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ECC305" w14:textId="77777777" w:rsidR="009312AF" w:rsidRPr="00BE1630" w:rsidRDefault="00BE1630" w:rsidP="009312AF">
      <w:pPr>
        <w:rPr>
          <w:b/>
          <w:vanish/>
          <w:color w:val="00407A" w:themeColor="text2"/>
        </w:rPr>
      </w:pPr>
      <w:r w:rsidRPr="00BE1630">
        <w:rPr>
          <w:b/>
          <w:vanish/>
          <w:color w:val="00407A" w:themeColor="text2"/>
        </w:rPr>
        <w:lastRenderedPageBreak/>
        <w:t>Press</w:t>
      </w:r>
      <w:r w:rsidR="009312AF" w:rsidRPr="00BE1630">
        <w:rPr>
          <w:b/>
          <w:vanish/>
          <w:color w:val="00407A" w:themeColor="text2"/>
        </w:rPr>
        <w:t xml:space="preserve"> &lt;Ctrl + Alt + Shift + S&gt; </w:t>
      </w:r>
      <w:r w:rsidRPr="00BE1630">
        <w:rPr>
          <w:b/>
          <w:vanish/>
          <w:color w:val="00407A" w:themeColor="text2"/>
        </w:rPr>
        <w:t>to display the ‘Styles’ task pane</w:t>
      </w:r>
    </w:p>
    <w:sectPr w:rsidR="009312AF" w:rsidRPr="00BE1630" w:rsidSect="00CB0A4E">
      <w:headerReference w:type="even" r:id="rId12"/>
      <w:headerReference w:type="default" r:id="rId13"/>
      <w:footerReference w:type="even" r:id="rId14"/>
      <w:footerReference w:type="default" r:id="rId15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C03CA" w14:textId="77777777" w:rsidR="002C7B2A" w:rsidRDefault="002C7B2A" w:rsidP="00986956">
      <w:pPr>
        <w:spacing w:line="240" w:lineRule="auto"/>
      </w:pPr>
      <w:r>
        <w:separator/>
      </w:r>
    </w:p>
  </w:endnote>
  <w:endnote w:type="continuationSeparator" w:id="0">
    <w:p w14:paraId="038D3EC8" w14:textId="77777777" w:rsidR="002C7B2A" w:rsidRDefault="002C7B2A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730891" w14:paraId="46EB2A02" w14:textId="77777777" w:rsidTr="000739D3">
      <w:trPr>
        <w:trHeight w:hRule="exact" w:val="2268"/>
      </w:trPr>
      <w:tc>
        <w:tcPr>
          <w:tcW w:w="11170" w:type="dxa"/>
          <w:shd w:val="clear" w:color="auto" w:fill="auto"/>
        </w:tcPr>
        <w:p w14:paraId="0613F6AE" w14:textId="77777777" w:rsidR="00730891" w:rsidRDefault="00730891" w:rsidP="000E50CE">
          <w:pPr>
            <w:pStyle w:val="Header"/>
          </w:pPr>
        </w:p>
      </w:tc>
    </w:tr>
  </w:tbl>
  <w:p w14:paraId="46B75C6D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E5B416" wp14:editId="5D3A87A8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984B5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5B416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2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14:paraId="3C9984B5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ABA4C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F666E9" wp14:editId="3CD6C991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9B221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66E9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4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14:paraId="4759B221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245A" w14:textId="77777777" w:rsidR="00730891" w:rsidRPr="0004429D" w:rsidRDefault="003C60E8" w:rsidP="0004429D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83A53BA" wp14:editId="50AAF277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E5A13" w14:textId="77777777" w:rsidR="003C60E8" w:rsidRPr="00394CF7" w:rsidRDefault="003C60E8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53BA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5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232E5A13" w14:textId="77777777" w:rsidR="003C60E8" w:rsidRPr="00394CF7" w:rsidRDefault="003C60E8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D07FC" w14:textId="77777777" w:rsidR="00730891" w:rsidRPr="002F050E" w:rsidRDefault="00730891" w:rsidP="006F0085"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4924AEA6" wp14:editId="1F4CF3F8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BE72D" w14:textId="77777777" w:rsidR="00730891" w:rsidRPr="00394CF7" w:rsidRDefault="00730891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4AEA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3E9BE72D" w14:textId="77777777" w:rsidR="00730891" w:rsidRPr="00394CF7" w:rsidRDefault="00730891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76AD9" w14:textId="77777777" w:rsidR="002C7B2A" w:rsidRDefault="002C7B2A" w:rsidP="00986956">
      <w:pPr>
        <w:spacing w:line="240" w:lineRule="auto"/>
      </w:pPr>
      <w:r>
        <w:separator/>
      </w:r>
    </w:p>
  </w:footnote>
  <w:footnote w:type="continuationSeparator" w:id="0">
    <w:p w14:paraId="5298C97C" w14:textId="77777777" w:rsidR="002C7B2A" w:rsidRDefault="002C7B2A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9F45" w14:textId="77777777" w:rsidR="00730891" w:rsidRDefault="00730891" w:rsidP="000E50CE">
    <w:pPr>
      <w:pStyle w:val="Header"/>
    </w:pPr>
  </w:p>
  <w:p w14:paraId="6536E046" w14:textId="77777777" w:rsidR="00730891" w:rsidRDefault="00730891" w:rsidP="000E50CE">
    <w:pPr>
      <w:pStyle w:val="Head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936CCC0" wp14:editId="4659D7E9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170EB" w14:textId="77777777" w:rsidR="00730891" w:rsidRPr="00394CF7" w:rsidRDefault="00730891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14:paraId="4CA5B752" w14:textId="77777777" w:rsidR="00730891" w:rsidRPr="00394CF7" w:rsidRDefault="00730891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6CCC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1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14:paraId="1E9170EB" w14:textId="77777777" w:rsidR="00730891" w:rsidRPr="00394CF7" w:rsidRDefault="00730891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14:paraId="4CA5B752" w14:textId="77777777" w:rsidR="00730891" w:rsidRPr="00394CF7" w:rsidRDefault="00730891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nl-BE"/>
      </w:rPr>
      <w:drawing>
        <wp:anchor distT="0" distB="0" distL="114300" distR="114300" simplePos="0" relativeHeight="251673600" behindDoc="0" locked="0" layoutInCell="1" allowOverlap="1" wp14:anchorId="7FBCF0B7" wp14:editId="0E6B8BFA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B16F" w14:textId="77777777" w:rsidR="00730891" w:rsidRDefault="00730891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58240" behindDoc="0" locked="0" layoutInCell="1" allowOverlap="1" wp14:anchorId="297325CE" wp14:editId="417E0748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AEA3EE2" wp14:editId="277B22E5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4B913" w14:textId="77777777" w:rsidR="00730891" w:rsidRPr="00394CF7" w:rsidRDefault="00730891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A3EE2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3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14:paraId="4B34B913" w14:textId="77777777" w:rsidR="00730891" w:rsidRPr="00394CF7" w:rsidRDefault="00730891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2D09" w14:textId="77777777" w:rsidR="00730891" w:rsidRPr="009B0224" w:rsidRDefault="0005683D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99200" behindDoc="1" locked="0" layoutInCell="1" allowOverlap="1" wp14:anchorId="1E8AEFE5" wp14:editId="5321ED0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2C84" w14:textId="77777777" w:rsidR="00730891" w:rsidRPr="008D663C" w:rsidRDefault="00730891" w:rsidP="00740275">
    <w:pPr>
      <w:pStyle w:val="NoSpacing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78EC7EF" wp14:editId="1B9903FA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8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stNumber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stNumber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239A7740"/>
    <w:multiLevelType w:val="multilevel"/>
    <w:tmpl w:val="60F28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49421A"/>
    <w:multiLevelType w:val="hybridMultilevel"/>
    <w:tmpl w:val="9432C52E"/>
    <w:lvl w:ilvl="0" w:tplc="191205C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C9E"/>
    <w:multiLevelType w:val="hybridMultilevel"/>
    <w:tmpl w:val="81A05D02"/>
    <w:lvl w:ilvl="0" w:tplc="AEBE2A0E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E40FD"/>
    <w:multiLevelType w:val="hybridMultilevel"/>
    <w:tmpl w:val="906CF564"/>
    <w:lvl w:ilvl="0" w:tplc="8A403A16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C"/>
    <w:rsid w:val="000001A9"/>
    <w:rsid w:val="00002774"/>
    <w:rsid w:val="00002827"/>
    <w:rsid w:val="00003723"/>
    <w:rsid w:val="00014E86"/>
    <w:rsid w:val="00022BAC"/>
    <w:rsid w:val="00022C9E"/>
    <w:rsid w:val="00024C11"/>
    <w:rsid w:val="000250E2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32"/>
    <w:rsid w:val="0007205C"/>
    <w:rsid w:val="000739D3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50CE"/>
    <w:rsid w:val="000E5533"/>
    <w:rsid w:val="000F167F"/>
    <w:rsid w:val="000F4D28"/>
    <w:rsid w:val="000F72AF"/>
    <w:rsid w:val="001023CB"/>
    <w:rsid w:val="00105559"/>
    <w:rsid w:val="00110D86"/>
    <w:rsid w:val="0011128E"/>
    <w:rsid w:val="00112DE8"/>
    <w:rsid w:val="00112DFA"/>
    <w:rsid w:val="00113104"/>
    <w:rsid w:val="00115CDE"/>
    <w:rsid w:val="00117A65"/>
    <w:rsid w:val="00126F28"/>
    <w:rsid w:val="001270C5"/>
    <w:rsid w:val="00130AE7"/>
    <w:rsid w:val="00130F8A"/>
    <w:rsid w:val="00134996"/>
    <w:rsid w:val="001477E9"/>
    <w:rsid w:val="00147BD6"/>
    <w:rsid w:val="00150B1A"/>
    <w:rsid w:val="00153D39"/>
    <w:rsid w:val="00154580"/>
    <w:rsid w:val="001572A0"/>
    <w:rsid w:val="00165EC1"/>
    <w:rsid w:val="00171265"/>
    <w:rsid w:val="0017395F"/>
    <w:rsid w:val="001777CF"/>
    <w:rsid w:val="00181D1F"/>
    <w:rsid w:val="00182FCE"/>
    <w:rsid w:val="0019004C"/>
    <w:rsid w:val="00190A77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F123D"/>
    <w:rsid w:val="00204ABA"/>
    <w:rsid w:val="0020786E"/>
    <w:rsid w:val="002119D7"/>
    <w:rsid w:val="00212322"/>
    <w:rsid w:val="002409A7"/>
    <w:rsid w:val="0024460D"/>
    <w:rsid w:val="00246160"/>
    <w:rsid w:val="00247B62"/>
    <w:rsid w:val="00251CAB"/>
    <w:rsid w:val="002532A4"/>
    <w:rsid w:val="00253351"/>
    <w:rsid w:val="0025445B"/>
    <w:rsid w:val="0026378D"/>
    <w:rsid w:val="002714AA"/>
    <w:rsid w:val="00285E44"/>
    <w:rsid w:val="002909E6"/>
    <w:rsid w:val="002A06C8"/>
    <w:rsid w:val="002A1762"/>
    <w:rsid w:val="002A24EF"/>
    <w:rsid w:val="002A39B8"/>
    <w:rsid w:val="002B05BC"/>
    <w:rsid w:val="002B08F4"/>
    <w:rsid w:val="002B2607"/>
    <w:rsid w:val="002B3EDC"/>
    <w:rsid w:val="002C0730"/>
    <w:rsid w:val="002C12A9"/>
    <w:rsid w:val="002C1AB2"/>
    <w:rsid w:val="002C415A"/>
    <w:rsid w:val="002C7B2A"/>
    <w:rsid w:val="002D2689"/>
    <w:rsid w:val="002D6160"/>
    <w:rsid w:val="002E1D1C"/>
    <w:rsid w:val="002E274C"/>
    <w:rsid w:val="002E3E78"/>
    <w:rsid w:val="002E461D"/>
    <w:rsid w:val="002E59FA"/>
    <w:rsid w:val="002E6327"/>
    <w:rsid w:val="002E6DE4"/>
    <w:rsid w:val="002E7570"/>
    <w:rsid w:val="002F050E"/>
    <w:rsid w:val="002F50B7"/>
    <w:rsid w:val="003007B0"/>
    <w:rsid w:val="003045FD"/>
    <w:rsid w:val="00307FD3"/>
    <w:rsid w:val="003133B0"/>
    <w:rsid w:val="0032243A"/>
    <w:rsid w:val="00323B29"/>
    <w:rsid w:val="00326E01"/>
    <w:rsid w:val="00334316"/>
    <w:rsid w:val="003375FA"/>
    <w:rsid w:val="00341B1B"/>
    <w:rsid w:val="00347222"/>
    <w:rsid w:val="00347FB5"/>
    <w:rsid w:val="0035550D"/>
    <w:rsid w:val="00355E07"/>
    <w:rsid w:val="003712F3"/>
    <w:rsid w:val="00373164"/>
    <w:rsid w:val="0038119B"/>
    <w:rsid w:val="00382134"/>
    <w:rsid w:val="00383ABB"/>
    <w:rsid w:val="0038707D"/>
    <w:rsid w:val="0039361C"/>
    <w:rsid w:val="00394CF7"/>
    <w:rsid w:val="003A1150"/>
    <w:rsid w:val="003A78E7"/>
    <w:rsid w:val="003B2C08"/>
    <w:rsid w:val="003C556D"/>
    <w:rsid w:val="003C60E8"/>
    <w:rsid w:val="003D1A1C"/>
    <w:rsid w:val="003E527D"/>
    <w:rsid w:val="003E5A1C"/>
    <w:rsid w:val="003E70FF"/>
    <w:rsid w:val="003E7729"/>
    <w:rsid w:val="003F2C54"/>
    <w:rsid w:val="003F4894"/>
    <w:rsid w:val="003F719B"/>
    <w:rsid w:val="00401225"/>
    <w:rsid w:val="00401B0E"/>
    <w:rsid w:val="004031EF"/>
    <w:rsid w:val="004066F5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4CC8"/>
    <w:rsid w:val="00446DFA"/>
    <w:rsid w:val="00454CDC"/>
    <w:rsid w:val="004565C1"/>
    <w:rsid w:val="00456A6F"/>
    <w:rsid w:val="00465BCF"/>
    <w:rsid w:val="00476134"/>
    <w:rsid w:val="00483D44"/>
    <w:rsid w:val="004918FE"/>
    <w:rsid w:val="004927EE"/>
    <w:rsid w:val="00492C96"/>
    <w:rsid w:val="004B122E"/>
    <w:rsid w:val="004B3C25"/>
    <w:rsid w:val="004B605C"/>
    <w:rsid w:val="004B7091"/>
    <w:rsid w:val="004C5559"/>
    <w:rsid w:val="004E7D8B"/>
    <w:rsid w:val="004F16AC"/>
    <w:rsid w:val="004F1824"/>
    <w:rsid w:val="004F34D0"/>
    <w:rsid w:val="00505BB1"/>
    <w:rsid w:val="00510A3C"/>
    <w:rsid w:val="00512BD9"/>
    <w:rsid w:val="00514D9D"/>
    <w:rsid w:val="00521FCC"/>
    <w:rsid w:val="00522E45"/>
    <w:rsid w:val="00526D9C"/>
    <w:rsid w:val="005330C5"/>
    <w:rsid w:val="0053536E"/>
    <w:rsid w:val="005446EF"/>
    <w:rsid w:val="00550283"/>
    <w:rsid w:val="00550B83"/>
    <w:rsid w:val="00561904"/>
    <w:rsid w:val="005653F7"/>
    <w:rsid w:val="0056552C"/>
    <w:rsid w:val="00565AC4"/>
    <w:rsid w:val="00581B56"/>
    <w:rsid w:val="0058495E"/>
    <w:rsid w:val="00585394"/>
    <w:rsid w:val="005866F9"/>
    <w:rsid w:val="00586FF7"/>
    <w:rsid w:val="005902C3"/>
    <w:rsid w:val="005A5D0F"/>
    <w:rsid w:val="005A70A3"/>
    <w:rsid w:val="005B07E9"/>
    <w:rsid w:val="005B3609"/>
    <w:rsid w:val="005B73BE"/>
    <w:rsid w:val="005C062C"/>
    <w:rsid w:val="005D7CB5"/>
    <w:rsid w:val="005E3B0B"/>
    <w:rsid w:val="00621A49"/>
    <w:rsid w:val="0062343E"/>
    <w:rsid w:val="006244E6"/>
    <w:rsid w:val="00633BD9"/>
    <w:rsid w:val="00633DE3"/>
    <w:rsid w:val="006365D8"/>
    <w:rsid w:val="00640BB3"/>
    <w:rsid w:val="00642914"/>
    <w:rsid w:val="00647355"/>
    <w:rsid w:val="00652EB9"/>
    <w:rsid w:val="006556A4"/>
    <w:rsid w:val="006734E4"/>
    <w:rsid w:val="00673BF0"/>
    <w:rsid w:val="00675B00"/>
    <w:rsid w:val="00677D7E"/>
    <w:rsid w:val="006A0C16"/>
    <w:rsid w:val="006A1E49"/>
    <w:rsid w:val="006C005F"/>
    <w:rsid w:val="006D18C9"/>
    <w:rsid w:val="006D339F"/>
    <w:rsid w:val="006E0F39"/>
    <w:rsid w:val="006E298F"/>
    <w:rsid w:val="006E54D0"/>
    <w:rsid w:val="006F0085"/>
    <w:rsid w:val="006F735F"/>
    <w:rsid w:val="00707F11"/>
    <w:rsid w:val="00725403"/>
    <w:rsid w:val="00730891"/>
    <w:rsid w:val="00735D66"/>
    <w:rsid w:val="00740275"/>
    <w:rsid w:val="00750CA1"/>
    <w:rsid w:val="00752079"/>
    <w:rsid w:val="0075401C"/>
    <w:rsid w:val="00777931"/>
    <w:rsid w:val="00777D65"/>
    <w:rsid w:val="00784161"/>
    <w:rsid w:val="007923FE"/>
    <w:rsid w:val="007945B0"/>
    <w:rsid w:val="007A0E17"/>
    <w:rsid w:val="007A69E6"/>
    <w:rsid w:val="007B3E00"/>
    <w:rsid w:val="007B5A5F"/>
    <w:rsid w:val="007B66C2"/>
    <w:rsid w:val="007C05A6"/>
    <w:rsid w:val="007C0EDD"/>
    <w:rsid w:val="007C4569"/>
    <w:rsid w:val="007C788A"/>
    <w:rsid w:val="007E0796"/>
    <w:rsid w:val="007E0EE3"/>
    <w:rsid w:val="007F3A72"/>
    <w:rsid w:val="00803146"/>
    <w:rsid w:val="008036B2"/>
    <w:rsid w:val="00815A3B"/>
    <w:rsid w:val="00815CB5"/>
    <w:rsid w:val="008162CA"/>
    <w:rsid w:val="00825D3C"/>
    <w:rsid w:val="00831A5D"/>
    <w:rsid w:val="00832E0B"/>
    <w:rsid w:val="008348EC"/>
    <w:rsid w:val="00835579"/>
    <w:rsid w:val="00843631"/>
    <w:rsid w:val="00850A4E"/>
    <w:rsid w:val="00851777"/>
    <w:rsid w:val="00853961"/>
    <w:rsid w:val="008705D4"/>
    <w:rsid w:val="0087144E"/>
    <w:rsid w:val="0087366D"/>
    <w:rsid w:val="0089596A"/>
    <w:rsid w:val="008A2C6F"/>
    <w:rsid w:val="008B1D1F"/>
    <w:rsid w:val="008B2F3E"/>
    <w:rsid w:val="008B5D79"/>
    <w:rsid w:val="008B7F75"/>
    <w:rsid w:val="008C1370"/>
    <w:rsid w:val="008D1F04"/>
    <w:rsid w:val="008D39E5"/>
    <w:rsid w:val="008D663C"/>
    <w:rsid w:val="008F467C"/>
    <w:rsid w:val="008F620C"/>
    <w:rsid w:val="008F7054"/>
    <w:rsid w:val="00913520"/>
    <w:rsid w:val="0092107B"/>
    <w:rsid w:val="009228B6"/>
    <w:rsid w:val="00930102"/>
    <w:rsid w:val="009312AF"/>
    <w:rsid w:val="00937B9C"/>
    <w:rsid w:val="00945FCA"/>
    <w:rsid w:val="009463C0"/>
    <w:rsid w:val="0096173B"/>
    <w:rsid w:val="0096737D"/>
    <w:rsid w:val="00972319"/>
    <w:rsid w:val="0097605E"/>
    <w:rsid w:val="00976B05"/>
    <w:rsid w:val="009844FB"/>
    <w:rsid w:val="00986956"/>
    <w:rsid w:val="0098705E"/>
    <w:rsid w:val="009A3B56"/>
    <w:rsid w:val="009A7327"/>
    <w:rsid w:val="009A7EFF"/>
    <w:rsid w:val="009B0224"/>
    <w:rsid w:val="009B43E2"/>
    <w:rsid w:val="009B4A1C"/>
    <w:rsid w:val="009B6E7A"/>
    <w:rsid w:val="009C4C1D"/>
    <w:rsid w:val="009D3C37"/>
    <w:rsid w:val="009F025E"/>
    <w:rsid w:val="009F224F"/>
    <w:rsid w:val="009F4064"/>
    <w:rsid w:val="009F430C"/>
    <w:rsid w:val="009F4468"/>
    <w:rsid w:val="00A01B90"/>
    <w:rsid w:val="00A06EDC"/>
    <w:rsid w:val="00A10F29"/>
    <w:rsid w:val="00A231F7"/>
    <w:rsid w:val="00A267E4"/>
    <w:rsid w:val="00A2707E"/>
    <w:rsid w:val="00A37DBA"/>
    <w:rsid w:val="00A424E1"/>
    <w:rsid w:val="00A46B28"/>
    <w:rsid w:val="00A5245C"/>
    <w:rsid w:val="00A5405E"/>
    <w:rsid w:val="00A5449F"/>
    <w:rsid w:val="00A66AAD"/>
    <w:rsid w:val="00A71A4D"/>
    <w:rsid w:val="00A71C92"/>
    <w:rsid w:val="00A73632"/>
    <w:rsid w:val="00A760F0"/>
    <w:rsid w:val="00A90939"/>
    <w:rsid w:val="00AA358E"/>
    <w:rsid w:val="00AA4325"/>
    <w:rsid w:val="00AB0F92"/>
    <w:rsid w:val="00AB37B7"/>
    <w:rsid w:val="00AB4B7A"/>
    <w:rsid w:val="00AC3723"/>
    <w:rsid w:val="00AC54D6"/>
    <w:rsid w:val="00AC6F6A"/>
    <w:rsid w:val="00AD3047"/>
    <w:rsid w:val="00AD6277"/>
    <w:rsid w:val="00AE57BE"/>
    <w:rsid w:val="00AF033A"/>
    <w:rsid w:val="00AF1802"/>
    <w:rsid w:val="00AF5F9E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53B14"/>
    <w:rsid w:val="00B5485B"/>
    <w:rsid w:val="00B56BEF"/>
    <w:rsid w:val="00B60F63"/>
    <w:rsid w:val="00B61D57"/>
    <w:rsid w:val="00B7132D"/>
    <w:rsid w:val="00B74F4F"/>
    <w:rsid w:val="00B771B3"/>
    <w:rsid w:val="00B82BC4"/>
    <w:rsid w:val="00B92E7D"/>
    <w:rsid w:val="00B92FA4"/>
    <w:rsid w:val="00B97B49"/>
    <w:rsid w:val="00BA5531"/>
    <w:rsid w:val="00BB0FA2"/>
    <w:rsid w:val="00BB2867"/>
    <w:rsid w:val="00BB4AF7"/>
    <w:rsid w:val="00BB6D29"/>
    <w:rsid w:val="00BB75F9"/>
    <w:rsid w:val="00BC03C6"/>
    <w:rsid w:val="00BC064A"/>
    <w:rsid w:val="00BD3C83"/>
    <w:rsid w:val="00BE1630"/>
    <w:rsid w:val="00BE2F30"/>
    <w:rsid w:val="00BE59DF"/>
    <w:rsid w:val="00BE62A4"/>
    <w:rsid w:val="00BF3F4C"/>
    <w:rsid w:val="00BF4821"/>
    <w:rsid w:val="00C02D85"/>
    <w:rsid w:val="00C07F62"/>
    <w:rsid w:val="00C12515"/>
    <w:rsid w:val="00C1690B"/>
    <w:rsid w:val="00C17D99"/>
    <w:rsid w:val="00C27E7E"/>
    <w:rsid w:val="00C35A03"/>
    <w:rsid w:val="00C37B53"/>
    <w:rsid w:val="00C41878"/>
    <w:rsid w:val="00C41E30"/>
    <w:rsid w:val="00C46920"/>
    <w:rsid w:val="00C50E40"/>
    <w:rsid w:val="00C55016"/>
    <w:rsid w:val="00C64ECD"/>
    <w:rsid w:val="00C71332"/>
    <w:rsid w:val="00C719EA"/>
    <w:rsid w:val="00C80077"/>
    <w:rsid w:val="00C81247"/>
    <w:rsid w:val="00C83423"/>
    <w:rsid w:val="00C85691"/>
    <w:rsid w:val="00C90B9B"/>
    <w:rsid w:val="00C93379"/>
    <w:rsid w:val="00C937F5"/>
    <w:rsid w:val="00CB0A4E"/>
    <w:rsid w:val="00CB262F"/>
    <w:rsid w:val="00CB5EE8"/>
    <w:rsid w:val="00CB614D"/>
    <w:rsid w:val="00CB76C7"/>
    <w:rsid w:val="00CC146D"/>
    <w:rsid w:val="00CC6C7C"/>
    <w:rsid w:val="00CD0085"/>
    <w:rsid w:val="00CD59C1"/>
    <w:rsid w:val="00CE5779"/>
    <w:rsid w:val="00CE6221"/>
    <w:rsid w:val="00CF18E6"/>
    <w:rsid w:val="00D10005"/>
    <w:rsid w:val="00D13FD6"/>
    <w:rsid w:val="00D16D64"/>
    <w:rsid w:val="00D3037D"/>
    <w:rsid w:val="00D3081D"/>
    <w:rsid w:val="00D36AB2"/>
    <w:rsid w:val="00D46A49"/>
    <w:rsid w:val="00D46B77"/>
    <w:rsid w:val="00D532C3"/>
    <w:rsid w:val="00D5781A"/>
    <w:rsid w:val="00D70BDF"/>
    <w:rsid w:val="00D77F1F"/>
    <w:rsid w:val="00D8497D"/>
    <w:rsid w:val="00D853EF"/>
    <w:rsid w:val="00DB267E"/>
    <w:rsid w:val="00DB2FB9"/>
    <w:rsid w:val="00DB3167"/>
    <w:rsid w:val="00DB74BB"/>
    <w:rsid w:val="00DC647F"/>
    <w:rsid w:val="00DD021C"/>
    <w:rsid w:val="00DD5875"/>
    <w:rsid w:val="00DD661C"/>
    <w:rsid w:val="00DE084D"/>
    <w:rsid w:val="00E118F5"/>
    <w:rsid w:val="00E119B8"/>
    <w:rsid w:val="00E26ABA"/>
    <w:rsid w:val="00E330A9"/>
    <w:rsid w:val="00E34317"/>
    <w:rsid w:val="00E37013"/>
    <w:rsid w:val="00E41C39"/>
    <w:rsid w:val="00E52507"/>
    <w:rsid w:val="00E52E78"/>
    <w:rsid w:val="00E54496"/>
    <w:rsid w:val="00E554EA"/>
    <w:rsid w:val="00E56948"/>
    <w:rsid w:val="00E60427"/>
    <w:rsid w:val="00E63053"/>
    <w:rsid w:val="00E64FA0"/>
    <w:rsid w:val="00E65530"/>
    <w:rsid w:val="00E73B78"/>
    <w:rsid w:val="00E77577"/>
    <w:rsid w:val="00E81E32"/>
    <w:rsid w:val="00E8254F"/>
    <w:rsid w:val="00E859D3"/>
    <w:rsid w:val="00E92C96"/>
    <w:rsid w:val="00EA37F8"/>
    <w:rsid w:val="00EB7939"/>
    <w:rsid w:val="00EC55E2"/>
    <w:rsid w:val="00EC62CD"/>
    <w:rsid w:val="00ED1C9E"/>
    <w:rsid w:val="00ED4722"/>
    <w:rsid w:val="00ED510F"/>
    <w:rsid w:val="00EE4C3F"/>
    <w:rsid w:val="00EE679E"/>
    <w:rsid w:val="00EF0E25"/>
    <w:rsid w:val="00EF3C36"/>
    <w:rsid w:val="00EF3E12"/>
    <w:rsid w:val="00F01003"/>
    <w:rsid w:val="00F06232"/>
    <w:rsid w:val="00F14338"/>
    <w:rsid w:val="00F2048E"/>
    <w:rsid w:val="00F2066A"/>
    <w:rsid w:val="00F22B68"/>
    <w:rsid w:val="00F2300B"/>
    <w:rsid w:val="00F23F4D"/>
    <w:rsid w:val="00F307C7"/>
    <w:rsid w:val="00F37AF8"/>
    <w:rsid w:val="00F461C8"/>
    <w:rsid w:val="00F52B8C"/>
    <w:rsid w:val="00F53F1D"/>
    <w:rsid w:val="00F604AD"/>
    <w:rsid w:val="00F71C36"/>
    <w:rsid w:val="00F73C63"/>
    <w:rsid w:val="00F74050"/>
    <w:rsid w:val="00F77EC1"/>
    <w:rsid w:val="00F82B84"/>
    <w:rsid w:val="00F8631F"/>
    <w:rsid w:val="00F923BA"/>
    <w:rsid w:val="00F9402D"/>
    <w:rsid w:val="00F94332"/>
    <w:rsid w:val="00FA0714"/>
    <w:rsid w:val="00FA21F0"/>
    <w:rsid w:val="00FB237F"/>
    <w:rsid w:val="00FB489E"/>
    <w:rsid w:val="00FB52EC"/>
    <w:rsid w:val="00FC20A9"/>
    <w:rsid w:val="00FD1032"/>
    <w:rsid w:val="00FD480B"/>
    <w:rsid w:val="00FD6A63"/>
    <w:rsid w:val="00FE13AA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D323"/>
  <w15:docId w15:val="{D2F39871-723F-4E81-A9F4-8651C1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57"/>
    <w:pPr>
      <w:spacing w:before="240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119D7"/>
    <w:pPr>
      <w:keepNext/>
      <w:keepLines/>
      <w:numPr>
        <w:numId w:val="1"/>
      </w:numPr>
      <w:spacing w:after="720"/>
      <w:ind w:left="851" w:hanging="851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119D7"/>
    <w:pPr>
      <w:keepNext/>
      <w:keepLines/>
      <w:numPr>
        <w:ilvl w:val="1"/>
        <w:numId w:val="1"/>
      </w:numPr>
      <w:spacing w:before="720" w:after="240"/>
      <w:ind w:left="851" w:hanging="851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2909E6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909E6"/>
    <w:pPr>
      <w:keepNext/>
      <w:keepLines/>
      <w:numPr>
        <w:ilvl w:val="3"/>
        <w:numId w:val="1"/>
      </w:numPr>
      <w:ind w:left="851" w:hanging="851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821"/>
    <w:rPr>
      <w:color w:val="808080"/>
    </w:rPr>
  </w:style>
  <w:style w:type="paragraph" w:styleId="Header">
    <w:name w:val="header"/>
    <w:basedOn w:val="Footer"/>
    <w:link w:val="HeaderChar"/>
    <w:semiHidden/>
    <w:rsid w:val="008D663C"/>
  </w:style>
  <w:style w:type="character" w:customStyle="1" w:styleId="HeaderChar">
    <w:name w:val="Header Char"/>
    <w:basedOn w:val="DefaultParagraphFont"/>
    <w:link w:val="Header"/>
    <w:semiHidden/>
    <w:rsid w:val="00B74F4F"/>
    <w:rPr>
      <w:caps/>
      <w:sz w:val="14"/>
    </w:rPr>
  </w:style>
  <w:style w:type="paragraph" w:styleId="Footer">
    <w:name w:val="footer"/>
    <w:basedOn w:val="Normal"/>
    <w:link w:val="FooterChar"/>
    <w:semiHidden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semiHidden/>
    <w:rsid w:val="00A5245C"/>
    <w:rPr>
      <w:caps/>
      <w:sz w:val="14"/>
    </w:rPr>
  </w:style>
  <w:style w:type="character" w:customStyle="1" w:styleId="Heading1Char">
    <w:name w:val="Heading 1 Char"/>
    <w:basedOn w:val="DefaultParagraphFont"/>
    <w:link w:val="Heading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TOCHeading">
    <w:name w:val="TOC Heading"/>
    <w:basedOn w:val="Normal"/>
    <w:next w:val="Normal"/>
    <w:uiPriority w:val="39"/>
    <w:semiHidden/>
    <w:qFormat/>
    <w:rsid w:val="00E52507"/>
    <w:pPr>
      <w:spacing w:after="720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3712F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3712F3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NoSpacing">
    <w:name w:val="No Spacing"/>
    <w:qFormat/>
    <w:rsid w:val="00FB52EC"/>
    <w:pPr>
      <w:spacing w:line="240" w:lineRule="auto"/>
    </w:pPr>
  </w:style>
  <w:style w:type="paragraph" w:styleId="TOC4">
    <w:name w:val="toc 4"/>
    <w:basedOn w:val="Normal"/>
    <w:next w:val="Normal"/>
    <w:autoRedefine/>
    <w:uiPriority w:val="39"/>
    <w:semiHidden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4B3C25"/>
  </w:style>
  <w:style w:type="paragraph" w:styleId="ListBullet">
    <w:name w:val="List Bullet"/>
    <w:basedOn w:val="Normal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stNumber">
    <w:name w:val="List Number"/>
    <w:basedOn w:val="Normal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stNumber2">
    <w:name w:val="List Number 2"/>
    <w:basedOn w:val="Normal"/>
    <w:qFormat/>
    <w:rsid w:val="003712F3"/>
    <w:pPr>
      <w:numPr>
        <w:numId w:val="10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rsid w:val="004B3C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C25"/>
    <w:rPr>
      <w:rFonts w:ascii="Arial" w:hAnsi="Arial"/>
      <w:sz w:val="18"/>
      <w:szCs w:val="20"/>
    </w:rPr>
  </w:style>
  <w:style w:type="character" w:styleId="FollowedHyperlink">
    <w:name w:val="FollowedHyperlink"/>
    <w:basedOn w:val="DefaultParagraphFont"/>
    <w:semiHidden/>
    <w:rsid w:val="00341B1B"/>
    <w:rPr>
      <w:color w:val="00407A" w:themeColor="followedHyperlink"/>
      <w:u w:val="single"/>
    </w:rPr>
  </w:style>
  <w:style w:type="paragraph" w:styleId="ListBullet2">
    <w:name w:val="List Bullet 2"/>
    <w:basedOn w:val="Normal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Strong">
    <w:name w:val="Strong"/>
    <w:basedOn w:val="DefaultParagraphFont"/>
    <w:qFormat/>
    <w:rsid w:val="00C71332"/>
    <w:rPr>
      <w:b/>
      <w:bCs/>
    </w:rPr>
  </w:style>
  <w:style w:type="character" w:styleId="Emphasis">
    <w:name w:val="Emphasis"/>
    <w:basedOn w:val="DefaultParagraphFont"/>
    <w:qFormat/>
    <w:rsid w:val="00C71332"/>
    <w:rPr>
      <w:i/>
      <w:iCs/>
    </w:rPr>
  </w:style>
  <w:style w:type="paragraph" w:customStyle="1" w:styleId="CoverTitel">
    <w:name w:val="_CoverTitel"/>
    <w:basedOn w:val="Normal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Normal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Normal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stContinue">
    <w:name w:val="List Continue"/>
    <w:basedOn w:val="Normal"/>
    <w:qFormat/>
    <w:rsid w:val="00CD0085"/>
    <w:pPr>
      <w:ind w:left="357"/>
      <w:contextualSpacing/>
    </w:pPr>
  </w:style>
  <w:style w:type="paragraph" w:styleId="ListContinue2">
    <w:name w:val="List Continue 2"/>
    <w:basedOn w:val="Normal"/>
    <w:qFormat/>
    <w:rsid w:val="00CD0085"/>
    <w:pPr>
      <w:ind w:left="709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825D3C"/>
    <w:pPr>
      <w:spacing w:before="120" w:after="120"/>
      <w:ind w:left="357"/>
    </w:pPr>
    <w:rPr>
      <w:i/>
      <w:iCs/>
      <w:color w:val="00407A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4F4F"/>
    <w:rPr>
      <w:i/>
      <w:iCs/>
      <w:color w:val="00407A" w:themeColor="text1"/>
    </w:rPr>
  </w:style>
  <w:style w:type="paragraph" w:customStyle="1" w:styleId="CoverKoptekst">
    <w:name w:val="_CoverKoptekst"/>
    <w:basedOn w:val="Normal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Normal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Normal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stBullet3">
    <w:name w:val="List Bullet 3"/>
    <w:basedOn w:val="Normal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stContinue3">
    <w:name w:val="List Continue 3"/>
    <w:basedOn w:val="Normal"/>
    <w:rsid w:val="009228B6"/>
    <w:pPr>
      <w:ind w:left="1072"/>
      <w:contextualSpacing/>
    </w:pPr>
  </w:style>
  <w:style w:type="paragraph" w:styleId="ListNumber3">
    <w:name w:val="List Number 3"/>
    <w:basedOn w:val="Normal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">
    <w:name w:val="_Titel"/>
    <w:basedOn w:val="Normal"/>
    <w:next w:val="Normal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"/>
    <w:next w:val="Normal"/>
    <w:qFormat/>
    <w:rsid w:val="008B1D1F"/>
  </w:style>
  <w:style w:type="character" w:styleId="Hyperlink">
    <w:name w:val="Hyperlink"/>
    <w:basedOn w:val="DefaultParagraphFont"/>
    <w:uiPriority w:val="99"/>
    <w:unhideWhenUsed/>
    <w:rsid w:val="00850A4E"/>
    <w:rPr>
      <w:color w:val="1D8DB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it9\Desktop\A4CoverCorpor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FD6E16AF6D42F7AB913F408F17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4295-F25D-4EB1-B3C0-3E86F4FF9AB0}"/>
      </w:docPartPr>
      <w:docPartBody>
        <w:p w:rsidR="00000000" w:rsidRDefault="005E47EA">
          <w:pPr>
            <w:pStyle w:val="CDFD6E16AF6D42F7AB913F408F17EBB1"/>
          </w:pPr>
          <w:r w:rsidRPr="00072032">
            <w:rPr>
              <w:lang w:val="en-US"/>
            </w:rPr>
            <w:t>Click and type the title</w:t>
          </w:r>
        </w:p>
      </w:docPartBody>
    </w:docPart>
    <w:docPart>
      <w:docPartPr>
        <w:name w:val="5E59E8185035485C86D245C069B16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BB1D-2C16-487C-94A9-B71DBEA5903A}"/>
      </w:docPartPr>
      <w:docPartBody>
        <w:p w:rsidR="00000000" w:rsidRDefault="005E47EA">
          <w:pPr>
            <w:pStyle w:val="5E59E8185035485C86D245C069B16F4B"/>
          </w:pPr>
          <w:r w:rsidRPr="00072032">
            <w:rPr>
              <w:rStyle w:val="PlaceholderText"/>
              <w:lang w:val="en-US"/>
            </w:rPr>
            <w:t>Click and type the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A"/>
    <w:rsid w:val="005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D6E16AF6D42F7AB913F408F17EBB1">
    <w:name w:val="CDFD6E16AF6D42F7AB913F408F17EBB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59E8185035485C86D245C069B16F4B">
    <w:name w:val="5E59E8185035485C86D245C069B16F4B"/>
  </w:style>
  <w:style w:type="paragraph" w:customStyle="1" w:styleId="EDC69534F3804DE7899FBFA537EB714B">
    <w:name w:val="EDC69534F3804DE7899FBFA537EB7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414A-66D9-42B2-A6C7-D830E6FA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A4CoverCorporate_EN</Template>
  <TotalTime>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 Geenen</dc:creator>
  <dc:description/>
  <cp:lastModifiedBy>Tibo Geenen</cp:lastModifiedBy>
  <cp:revision>1</cp:revision>
  <cp:lastPrinted>2020-05-16T14:49:00Z</cp:lastPrinted>
  <dcterms:created xsi:type="dcterms:W3CDTF">2020-05-16T14:43:00Z</dcterms:created>
  <dcterms:modified xsi:type="dcterms:W3CDTF">2020-05-16T14:49:00Z</dcterms:modified>
</cp:coreProperties>
</file>